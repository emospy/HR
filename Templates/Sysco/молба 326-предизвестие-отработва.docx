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60" w:rsidRPr="001A768C" w:rsidRDefault="00A37D60" w:rsidP="00E4539F">
      <w:pPr>
        <w:jc w:val="center"/>
        <w:rPr>
          <w:b/>
          <w:sz w:val="32"/>
          <w:lang w:val="bg-BG"/>
        </w:rPr>
      </w:pPr>
    </w:p>
    <w:p w:rsidR="00A37D60" w:rsidRDefault="00A37D60" w:rsidP="00E4539F">
      <w:pPr>
        <w:jc w:val="center"/>
        <w:rPr>
          <w:b/>
          <w:sz w:val="32"/>
          <w:lang w:val="bg-BG"/>
        </w:rPr>
      </w:pPr>
    </w:p>
    <w:p w:rsidR="00A37D60" w:rsidRDefault="00A37D60" w:rsidP="00E4539F">
      <w:pPr>
        <w:jc w:val="center"/>
        <w:rPr>
          <w:b/>
          <w:sz w:val="32"/>
          <w:lang w:val="bg-BG"/>
        </w:rPr>
      </w:pPr>
    </w:p>
    <w:p w:rsidR="00B548EC" w:rsidRDefault="00B548EC" w:rsidP="00B548EC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1F2B99">
        <w:rPr>
          <w:rFonts w:ascii="Calibri" w:hAnsi="Calibri"/>
          <w:sz w:val="28"/>
          <w:szCs w:val="28"/>
        </w:rPr>
        <w:t xml:space="preserve">ДО </w:t>
      </w:r>
    </w:p>
    <w:p w:rsidR="005A104D" w:rsidRPr="005A104D" w:rsidRDefault="005A104D" w:rsidP="00B548EC">
      <w:pPr>
        <w:pStyle w:val="Titl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Ръководството</w:t>
      </w:r>
    </w:p>
    <w:p w:rsidR="009576F7" w:rsidRPr="00775DE0" w:rsidRDefault="00A37D60" w:rsidP="00A37D60">
      <w:pPr>
        <w:rPr>
          <w:rFonts w:ascii="Tahoma" w:hAnsi="Tahoma" w:cs="Tahoma"/>
          <w:b/>
          <w:sz w:val="28"/>
          <w:szCs w:val="28"/>
          <w:lang w:val="bg-BG"/>
        </w:rPr>
      </w:pPr>
      <w:r w:rsidRPr="00775DE0">
        <w:rPr>
          <w:rFonts w:ascii="Tahoma" w:hAnsi="Tahoma" w:cs="Tahoma"/>
          <w:b/>
          <w:sz w:val="28"/>
          <w:szCs w:val="28"/>
          <w:lang w:val="bg-BG"/>
        </w:rPr>
        <w:t xml:space="preserve">НА </w:t>
      </w:r>
      <w:bookmarkStart w:id="0" w:name="XFirmName"/>
      <w:bookmarkEnd w:id="0"/>
    </w:p>
    <w:p w:rsidR="00A37D60" w:rsidRPr="001A768C" w:rsidRDefault="00A37D60" w:rsidP="00A37D60">
      <w:pPr>
        <w:rPr>
          <w:b/>
          <w:sz w:val="32"/>
          <w:lang w:val="bg-BG"/>
        </w:rPr>
      </w:pPr>
    </w:p>
    <w:p w:rsidR="00D461C6" w:rsidRDefault="00D461C6" w:rsidP="00A37D60">
      <w:pPr>
        <w:rPr>
          <w:b/>
          <w:sz w:val="32"/>
          <w:lang w:val="en-US"/>
        </w:rPr>
      </w:pPr>
    </w:p>
    <w:p w:rsidR="00D461C6" w:rsidRDefault="00D461C6" w:rsidP="00A37D60">
      <w:pPr>
        <w:rPr>
          <w:b/>
          <w:sz w:val="32"/>
          <w:lang w:val="en-US"/>
        </w:rPr>
      </w:pPr>
    </w:p>
    <w:p w:rsidR="00D461C6" w:rsidRPr="00D461C6" w:rsidRDefault="00D461C6" w:rsidP="00A37D60">
      <w:pPr>
        <w:rPr>
          <w:b/>
          <w:sz w:val="32"/>
          <w:lang w:val="en-US"/>
        </w:rPr>
      </w:pPr>
    </w:p>
    <w:p w:rsidR="00A37D60" w:rsidRDefault="00A37D60" w:rsidP="00E4539F">
      <w:pPr>
        <w:jc w:val="center"/>
        <w:rPr>
          <w:b/>
          <w:sz w:val="32"/>
          <w:lang w:val="bg-BG"/>
        </w:rPr>
      </w:pPr>
    </w:p>
    <w:p w:rsidR="00B548EC" w:rsidRPr="005A104D" w:rsidRDefault="005A104D" w:rsidP="00B548EC">
      <w:pPr>
        <w:pStyle w:val="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ПРЕДИЗВЕСТИЕ</w:t>
      </w:r>
    </w:p>
    <w:p w:rsidR="0084598B" w:rsidRPr="00775DE0" w:rsidRDefault="0084598B" w:rsidP="00E4539F">
      <w:pPr>
        <w:jc w:val="center"/>
        <w:rPr>
          <w:rFonts w:ascii="Tahoma" w:hAnsi="Tahoma" w:cs="Tahoma"/>
          <w:b/>
          <w:sz w:val="28"/>
          <w:szCs w:val="28"/>
          <w:lang w:val="bg-BG"/>
        </w:rPr>
      </w:pPr>
    </w:p>
    <w:p w:rsidR="00A37D60" w:rsidRPr="005B1D72" w:rsidRDefault="00C71B43" w:rsidP="00E4539F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FE7317">
        <w:rPr>
          <w:rFonts w:ascii="Tahoma" w:hAnsi="Tahoma" w:cs="Tahoma"/>
          <w:sz w:val="24"/>
          <w:szCs w:val="24"/>
          <w:lang w:val="bg-BG"/>
        </w:rPr>
        <w:t>О</w:t>
      </w:r>
      <w:r w:rsidR="00A37D60" w:rsidRPr="00FE7317">
        <w:rPr>
          <w:rFonts w:ascii="Tahoma" w:hAnsi="Tahoma" w:cs="Tahoma"/>
          <w:sz w:val="24"/>
          <w:szCs w:val="24"/>
          <w:lang w:val="bg-BG"/>
        </w:rPr>
        <w:t>т</w:t>
      </w:r>
      <w:r w:rsidR="005B1D72">
        <w:rPr>
          <w:rFonts w:ascii="Tahoma" w:hAnsi="Tahoma" w:cs="Tahoma"/>
          <w:sz w:val="24"/>
          <w:szCs w:val="24"/>
          <w:lang w:val="en-US"/>
        </w:rPr>
        <w:t xml:space="preserve"> &lt;2&gt;</w:t>
      </w:r>
      <w:r w:rsidR="00A37D60" w:rsidRPr="00FE7317">
        <w:rPr>
          <w:rFonts w:ascii="Tahoma" w:hAnsi="Tahoma" w:cs="Tahoma"/>
          <w:sz w:val="24"/>
          <w:szCs w:val="24"/>
          <w:lang w:val="bg-BG"/>
        </w:rPr>
        <w:t xml:space="preserve"> </w:t>
      </w:r>
      <w:bookmarkStart w:id="1" w:name="XCustName"/>
      <w:bookmarkEnd w:id="1"/>
      <w:r w:rsidR="00775DE0" w:rsidRPr="00FE7317">
        <w:rPr>
          <w:rFonts w:ascii="Tahoma" w:hAnsi="Tahoma" w:cs="Tahoma"/>
          <w:sz w:val="24"/>
          <w:szCs w:val="24"/>
          <w:lang w:val="bg-BG"/>
        </w:rPr>
        <w:t>,</w:t>
      </w:r>
      <w:r w:rsidR="00480CE1" w:rsidRPr="00FE7317">
        <w:rPr>
          <w:rFonts w:ascii="Tahoma" w:hAnsi="Tahoma" w:cs="Tahoma"/>
          <w:sz w:val="24"/>
          <w:szCs w:val="24"/>
          <w:lang w:val="bg-BG"/>
        </w:rPr>
        <w:t xml:space="preserve"> </w:t>
      </w:r>
      <w:r w:rsidR="00B548EC" w:rsidRPr="00FE7317">
        <w:rPr>
          <w:rFonts w:ascii="Tahoma" w:hAnsi="Tahoma" w:cs="Tahoma"/>
          <w:sz w:val="24"/>
          <w:szCs w:val="24"/>
          <w:lang w:val="bg-BG"/>
        </w:rPr>
        <w:t xml:space="preserve">с </w:t>
      </w:r>
      <w:r w:rsidR="00480CE1" w:rsidRPr="00FE7317">
        <w:rPr>
          <w:rFonts w:ascii="Tahoma" w:hAnsi="Tahoma" w:cs="Tahoma"/>
          <w:sz w:val="24"/>
          <w:szCs w:val="24"/>
          <w:lang w:val="bg-BG"/>
        </w:rPr>
        <w:t xml:space="preserve">ЕГН </w:t>
      </w:r>
      <w:r w:rsidR="00775DE0" w:rsidRPr="00FE7317">
        <w:rPr>
          <w:rFonts w:ascii="Tahoma" w:hAnsi="Tahoma" w:cs="Tahoma"/>
          <w:sz w:val="24"/>
          <w:szCs w:val="24"/>
          <w:lang w:val="bg-BG"/>
        </w:rPr>
        <w:t xml:space="preserve"> </w:t>
      </w:r>
      <w:bookmarkStart w:id="2" w:name="XCustEGN"/>
      <w:bookmarkEnd w:id="2"/>
      <w:r w:rsidR="005B1D72">
        <w:rPr>
          <w:rFonts w:ascii="Tahoma" w:hAnsi="Tahoma" w:cs="Tahoma"/>
          <w:sz w:val="24"/>
          <w:szCs w:val="24"/>
          <w:lang w:val="en-US"/>
        </w:rPr>
        <w:t>&lt;1&gt;</w:t>
      </w:r>
      <w:r>
        <w:rPr>
          <w:rFonts w:ascii="Tahoma" w:hAnsi="Tahoma" w:cs="Tahoma"/>
          <w:sz w:val="24"/>
          <w:szCs w:val="24"/>
          <w:lang w:val="bg-BG"/>
        </w:rPr>
        <w:t>, длъжност:</w:t>
      </w:r>
      <w:r w:rsidR="005B1D72">
        <w:rPr>
          <w:rFonts w:ascii="Tahoma" w:hAnsi="Tahoma" w:cs="Tahoma"/>
          <w:sz w:val="24"/>
          <w:szCs w:val="24"/>
          <w:lang w:val="en-US"/>
        </w:rPr>
        <w:t xml:space="preserve"> &lt;30&gt;</w:t>
      </w:r>
    </w:p>
    <w:p w:rsidR="009576F7" w:rsidRPr="00FE7317" w:rsidRDefault="00A37D60" w:rsidP="00E4539F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FE7317">
        <w:rPr>
          <w:rFonts w:ascii="Tahoma" w:hAnsi="Tahoma" w:cs="Tahoma"/>
          <w:sz w:val="24"/>
          <w:szCs w:val="24"/>
          <w:lang w:val="bg-BG"/>
        </w:rPr>
        <w:t xml:space="preserve"> </w:t>
      </w:r>
      <w:bookmarkStart w:id="3" w:name="XCustOffice"/>
      <w:bookmarkEnd w:id="3"/>
    </w:p>
    <w:p w:rsidR="00A37D60" w:rsidRPr="00775DE0" w:rsidRDefault="00A37D60" w:rsidP="00E4539F">
      <w:pPr>
        <w:jc w:val="center"/>
        <w:rPr>
          <w:rFonts w:ascii="Tahoma" w:hAnsi="Tahoma" w:cs="Tahoma"/>
          <w:b/>
          <w:sz w:val="32"/>
          <w:lang w:val="bg-BG"/>
        </w:rPr>
      </w:pPr>
    </w:p>
    <w:p w:rsidR="00A37D60" w:rsidRPr="00775DE0" w:rsidRDefault="00A37D60" w:rsidP="00E4539F">
      <w:pPr>
        <w:jc w:val="center"/>
        <w:rPr>
          <w:rFonts w:ascii="Tahoma" w:hAnsi="Tahoma" w:cs="Tahoma"/>
          <w:b/>
          <w:sz w:val="32"/>
          <w:lang w:val="en-US"/>
        </w:rPr>
      </w:pPr>
    </w:p>
    <w:p w:rsidR="00D461C6" w:rsidRPr="00775DE0" w:rsidRDefault="00D461C6" w:rsidP="00E4539F">
      <w:pPr>
        <w:jc w:val="center"/>
        <w:rPr>
          <w:rFonts w:ascii="Tahoma" w:hAnsi="Tahoma" w:cs="Tahoma"/>
          <w:b/>
          <w:sz w:val="32"/>
          <w:lang w:val="en-US"/>
        </w:rPr>
      </w:pPr>
    </w:p>
    <w:p w:rsidR="00B548EC" w:rsidRPr="00D9286E" w:rsidRDefault="00B548EC" w:rsidP="00B548EC">
      <w:pPr>
        <w:pStyle w:val="Title"/>
        <w:jc w:val="both"/>
        <w:rPr>
          <w:rFonts w:ascii="Calibri" w:hAnsi="Calibri"/>
          <w:b w:val="0"/>
          <w:szCs w:val="24"/>
        </w:rPr>
      </w:pPr>
      <w:r w:rsidRPr="00D9286E">
        <w:rPr>
          <w:rFonts w:ascii="Calibri" w:hAnsi="Calibri"/>
          <w:b w:val="0"/>
          <w:szCs w:val="24"/>
        </w:rPr>
        <w:t>Уважаемо ръководство,</w:t>
      </w:r>
    </w:p>
    <w:p w:rsidR="00A37D60" w:rsidRPr="00775DE0" w:rsidRDefault="00A37D60" w:rsidP="00A37D60">
      <w:pPr>
        <w:jc w:val="both"/>
        <w:rPr>
          <w:rFonts w:ascii="Tahoma" w:hAnsi="Tahoma" w:cs="Tahoma"/>
          <w:sz w:val="24"/>
          <w:szCs w:val="24"/>
          <w:lang w:val="bg-BG"/>
        </w:rPr>
      </w:pPr>
    </w:p>
    <w:p w:rsidR="00A37D60" w:rsidRDefault="005A104D" w:rsidP="00A37D60">
      <w:pPr>
        <w:jc w:val="both"/>
        <w:rPr>
          <w:sz w:val="24"/>
          <w:szCs w:val="24"/>
          <w:lang w:val="bg-BG"/>
        </w:rPr>
      </w:pPr>
      <w:r>
        <w:rPr>
          <w:rFonts w:ascii="Tahoma" w:hAnsi="Tahoma" w:cs="Tahoma"/>
          <w:sz w:val="24"/>
          <w:szCs w:val="24"/>
          <w:lang w:val="bg-BG"/>
        </w:rPr>
        <w:t xml:space="preserve">С настоящото Ви уведомявам, че </w:t>
      </w:r>
      <w:r w:rsidR="00B548EC" w:rsidRPr="00B548EC">
        <w:rPr>
          <w:rFonts w:ascii="Tahoma" w:hAnsi="Tahoma" w:cs="Tahoma"/>
          <w:sz w:val="24"/>
          <w:szCs w:val="24"/>
          <w:lang w:val="bg-BG"/>
        </w:rPr>
        <w:t>прекрат</w:t>
      </w:r>
      <w:r>
        <w:rPr>
          <w:rFonts w:ascii="Tahoma" w:hAnsi="Tahoma" w:cs="Tahoma"/>
          <w:sz w:val="24"/>
          <w:szCs w:val="24"/>
          <w:lang w:val="bg-BG"/>
        </w:rPr>
        <w:t>явам</w:t>
      </w:r>
      <w:r w:rsidR="00B548EC" w:rsidRPr="00B548EC">
        <w:rPr>
          <w:rFonts w:ascii="Tahoma" w:hAnsi="Tahoma" w:cs="Tahoma"/>
          <w:sz w:val="24"/>
          <w:szCs w:val="24"/>
          <w:lang w:val="bg-BG"/>
        </w:rPr>
        <w:t xml:space="preserve"> трудовото ми правоотношение</w:t>
      </w:r>
      <w:r w:rsidR="00A37D60" w:rsidRPr="00775DE0">
        <w:rPr>
          <w:rFonts w:ascii="Tahoma" w:hAnsi="Tahoma" w:cs="Tahoma"/>
          <w:sz w:val="24"/>
          <w:szCs w:val="24"/>
          <w:lang w:val="bg-BG"/>
        </w:rPr>
        <w:t xml:space="preserve"> с</w:t>
      </w:r>
      <w:r w:rsidR="005B1D72">
        <w:rPr>
          <w:rFonts w:ascii="Tahoma" w:hAnsi="Tahoma" w:cs="Tahoma"/>
          <w:sz w:val="24"/>
          <w:szCs w:val="24"/>
          <w:lang w:val="en-US"/>
        </w:rPr>
        <w:t xml:space="preserve"> </w:t>
      </w:r>
      <w:r w:rsidR="00C71B43">
        <w:rPr>
          <w:rFonts w:ascii="Tahoma" w:hAnsi="Tahoma" w:cs="Tahoma"/>
          <w:sz w:val="24"/>
          <w:szCs w:val="24"/>
          <w:lang w:val="bg-BG"/>
        </w:rPr>
        <w:t>.........................</w:t>
      </w:r>
      <w:r w:rsidR="009576F7" w:rsidRPr="00775DE0">
        <w:rPr>
          <w:rFonts w:ascii="Tahoma" w:hAnsi="Tahoma" w:cs="Tahoma"/>
          <w:sz w:val="24"/>
          <w:szCs w:val="24"/>
          <w:lang w:val="en-US"/>
        </w:rPr>
        <w:t xml:space="preserve"> </w:t>
      </w:r>
      <w:bookmarkStart w:id="4" w:name="AFirmName"/>
      <w:bookmarkEnd w:id="4"/>
      <w:r w:rsidR="00775DE0" w:rsidRPr="00775DE0">
        <w:rPr>
          <w:rFonts w:ascii="Tahoma" w:hAnsi="Tahoma" w:cs="Tahoma"/>
          <w:sz w:val="24"/>
          <w:szCs w:val="24"/>
          <w:lang w:val="bg-BG"/>
        </w:rPr>
        <w:t xml:space="preserve">, </w:t>
      </w:r>
      <w:r w:rsidR="00A37D60" w:rsidRPr="00775DE0">
        <w:rPr>
          <w:rFonts w:ascii="Tahoma" w:hAnsi="Tahoma" w:cs="Tahoma"/>
          <w:sz w:val="24"/>
          <w:szCs w:val="24"/>
          <w:lang w:val="bg-BG"/>
        </w:rPr>
        <w:t>считано о</w:t>
      </w:r>
      <w:r>
        <w:rPr>
          <w:rFonts w:ascii="Tahoma" w:hAnsi="Tahoma" w:cs="Tahoma"/>
          <w:sz w:val="24"/>
          <w:szCs w:val="24"/>
          <w:lang w:val="bg-BG"/>
        </w:rPr>
        <w:t>т изтичането на един месец от деня следващ получаването на настоящото предизвестие.</w:t>
      </w:r>
    </w:p>
    <w:p w:rsidR="00A37D60" w:rsidRPr="00B548EC" w:rsidRDefault="00A37D60" w:rsidP="00A37D60">
      <w:pPr>
        <w:jc w:val="both"/>
        <w:rPr>
          <w:sz w:val="24"/>
          <w:szCs w:val="24"/>
          <w:lang w:val="bg-BG"/>
        </w:rPr>
      </w:pPr>
    </w:p>
    <w:p w:rsidR="00D461C6" w:rsidRDefault="00D461C6" w:rsidP="00A37D60">
      <w:pPr>
        <w:jc w:val="both"/>
        <w:rPr>
          <w:sz w:val="24"/>
          <w:szCs w:val="24"/>
          <w:lang w:val="en-US"/>
        </w:rPr>
      </w:pPr>
    </w:p>
    <w:p w:rsidR="00D461C6" w:rsidRPr="00D461C6" w:rsidRDefault="00D461C6" w:rsidP="00A37D60">
      <w:pPr>
        <w:jc w:val="both"/>
        <w:rPr>
          <w:sz w:val="24"/>
          <w:szCs w:val="24"/>
          <w:lang w:val="en-US"/>
        </w:rPr>
      </w:pPr>
    </w:p>
    <w:p w:rsidR="00A37D60" w:rsidRDefault="00A37D60" w:rsidP="00A37D60">
      <w:pPr>
        <w:jc w:val="both"/>
        <w:rPr>
          <w:sz w:val="24"/>
          <w:szCs w:val="24"/>
          <w:lang w:val="bg-BG"/>
        </w:rPr>
      </w:pPr>
    </w:p>
    <w:p w:rsidR="00A37D60" w:rsidRPr="00775DE0" w:rsidRDefault="00A37D60" w:rsidP="00A37D60">
      <w:pPr>
        <w:jc w:val="both"/>
        <w:rPr>
          <w:rFonts w:ascii="Tahoma" w:hAnsi="Tahoma" w:cs="Tahoma"/>
          <w:sz w:val="24"/>
          <w:szCs w:val="24"/>
          <w:lang w:val="bg-BG"/>
        </w:rPr>
      </w:pPr>
      <w:r w:rsidRPr="00775DE0">
        <w:rPr>
          <w:rFonts w:ascii="Tahoma" w:hAnsi="Tahoma" w:cs="Tahoma"/>
          <w:sz w:val="24"/>
          <w:szCs w:val="24"/>
          <w:lang w:val="bg-BG"/>
        </w:rPr>
        <w:t>Дата</w:t>
      </w:r>
      <w:r w:rsidR="00B548EC">
        <w:rPr>
          <w:rFonts w:ascii="Tahoma" w:hAnsi="Tahoma" w:cs="Tahoma"/>
          <w:sz w:val="24"/>
          <w:szCs w:val="24"/>
          <w:lang w:val="bg-BG"/>
        </w:rPr>
        <w:t>:</w:t>
      </w:r>
      <w:r w:rsidR="004D038D">
        <w:rPr>
          <w:rFonts w:ascii="Tahoma" w:hAnsi="Tahoma" w:cs="Tahoma"/>
          <w:sz w:val="24"/>
          <w:szCs w:val="24"/>
          <w:lang w:val="bg-BG"/>
        </w:rPr>
        <w:t xml:space="preserve"> &lt;132&gt;</w:t>
      </w:r>
      <w:r w:rsidR="00B548EC">
        <w:rPr>
          <w:rFonts w:ascii="Tahoma" w:hAnsi="Tahoma" w:cs="Tahoma"/>
          <w:sz w:val="24"/>
          <w:szCs w:val="24"/>
          <w:lang w:val="bg-BG"/>
        </w:rPr>
        <w:t xml:space="preserve"> г.</w:t>
      </w:r>
      <w:r w:rsidRPr="00775DE0">
        <w:rPr>
          <w:rFonts w:ascii="Tahoma" w:hAnsi="Tahoma" w:cs="Tahoma"/>
          <w:sz w:val="24"/>
          <w:szCs w:val="24"/>
          <w:lang w:val="bg-BG"/>
        </w:rPr>
        <w:tab/>
      </w:r>
      <w:r w:rsidR="00DE6324" w:rsidRPr="00775DE0">
        <w:rPr>
          <w:rFonts w:ascii="Tahoma" w:hAnsi="Tahoma" w:cs="Tahoma"/>
          <w:sz w:val="24"/>
          <w:szCs w:val="24"/>
          <w:lang w:val="bg-BG"/>
        </w:rPr>
        <w:tab/>
      </w:r>
      <w:r w:rsidR="00B548EC">
        <w:rPr>
          <w:rFonts w:ascii="Tahoma" w:hAnsi="Tahoma" w:cs="Tahoma"/>
          <w:sz w:val="24"/>
          <w:szCs w:val="24"/>
          <w:lang w:val="bg-BG"/>
        </w:rPr>
        <w:t xml:space="preserve">            </w:t>
      </w:r>
      <w:r w:rsidR="00FE7317">
        <w:rPr>
          <w:rFonts w:ascii="Tahoma" w:hAnsi="Tahoma" w:cs="Tahoma"/>
          <w:sz w:val="24"/>
          <w:szCs w:val="24"/>
          <w:lang w:val="bg-BG"/>
        </w:rPr>
        <w:t xml:space="preserve">               </w:t>
      </w:r>
      <w:r w:rsidR="00B548EC">
        <w:rPr>
          <w:rFonts w:ascii="Tahoma" w:hAnsi="Tahoma" w:cs="Tahoma"/>
          <w:sz w:val="24"/>
          <w:szCs w:val="24"/>
          <w:lang w:val="bg-BG"/>
        </w:rPr>
        <w:t xml:space="preserve"> </w:t>
      </w:r>
      <w:r w:rsidR="00DE6324" w:rsidRPr="00775DE0">
        <w:rPr>
          <w:rFonts w:ascii="Tahoma" w:hAnsi="Tahoma" w:cs="Tahoma"/>
          <w:sz w:val="24"/>
          <w:szCs w:val="24"/>
          <w:lang w:val="bg-BG"/>
        </w:rPr>
        <w:tab/>
      </w:r>
      <w:r w:rsidR="00B548EC" w:rsidRPr="00B548EC">
        <w:rPr>
          <w:rFonts w:ascii="Calibri" w:hAnsi="Calibri"/>
          <w:sz w:val="24"/>
          <w:szCs w:val="24"/>
          <w:lang w:val="bg-BG"/>
        </w:rPr>
        <w:t>С уважение:…………………</w:t>
      </w:r>
    </w:p>
    <w:p w:rsidR="00A37D60" w:rsidRPr="00A37D60" w:rsidRDefault="00DE6324" w:rsidP="00E4539F">
      <w:pPr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ab/>
      </w:r>
    </w:p>
    <w:p w:rsidR="00A37D60" w:rsidRPr="00A37D60" w:rsidRDefault="00A37D60" w:rsidP="00E4539F">
      <w:pPr>
        <w:jc w:val="center"/>
        <w:rPr>
          <w:b/>
          <w:sz w:val="24"/>
          <w:szCs w:val="24"/>
          <w:lang w:val="bg-BG"/>
        </w:rPr>
      </w:pPr>
    </w:p>
    <w:p w:rsidR="00A37D60" w:rsidRPr="00A37D60" w:rsidRDefault="00A37D60" w:rsidP="00E4539F">
      <w:pPr>
        <w:jc w:val="center"/>
        <w:rPr>
          <w:b/>
          <w:sz w:val="24"/>
          <w:szCs w:val="24"/>
          <w:lang w:val="bg-BG"/>
        </w:rPr>
      </w:pPr>
    </w:p>
    <w:p w:rsidR="00A37D60" w:rsidRPr="00A37D60" w:rsidRDefault="00A37D60" w:rsidP="00E4539F">
      <w:pPr>
        <w:jc w:val="center"/>
        <w:rPr>
          <w:b/>
          <w:sz w:val="24"/>
          <w:szCs w:val="24"/>
          <w:lang w:val="bg-BG"/>
        </w:rPr>
      </w:pPr>
    </w:p>
    <w:p w:rsidR="00D94699" w:rsidRDefault="00D94699" w:rsidP="00D94699">
      <w:pPr>
        <w:ind w:left="4320" w:right="-625" w:firstLine="720"/>
        <w:jc w:val="both"/>
        <w:rPr>
          <w:lang w:val="bg-BG"/>
        </w:rPr>
      </w:pPr>
    </w:p>
    <w:sectPr w:rsidR="00D94699" w:rsidSect="00A052B8">
      <w:pgSz w:w="11906" w:h="16838"/>
      <w:pgMar w:top="567" w:right="1588" w:bottom="425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F254D"/>
    <w:rsid w:val="0001030E"/>
    <w:rsid w:val="00013863"/>
    <w:rsid w:val="00055CBF"/>
    <w:rsid w:val="00067D01"/>
    <w:rsid w:val="000D71A2"/>
    <w:rsid w:val="000F3BF0"/>
    <w:rsid w:val="000F5093"/>
    <w:rsid w:val="0010356C"/>
    <w:rsid w:val="001A768C"/>
    <w:rsid w:val="001F3AD1"/>
    <w:rsid w:val="00201623"/>
    <w:rsid w:val="00211525"/>
    <w:rsid w:val="00222584"/>
    <w:rsid w:val="002410D8"/>
    <w:rsid w:val="00263182"/>
    <w:rsid w:val="002838C8"/>
    <w:rsid w:val="002C314C"/>
    <w:rsid w:val="002D6062"/>
    <w:rsid w:val="00307DCB"/>
    <w:rsid w:val="00312641"/>
    <w:rsid w:val="0033079D"/>
    <w:rsid w:val="00346605"/>
    <w:rsid w:val="00376968"/>
    <w:rsid w:val="00397FF1"/>
    <w:rsid w:val="003A5638"/>
    <w:rsid w:val="003A6EB5"/>
    <w:rsid w:val="003D70C1"/>
    <w:rsid w:val="003D7740"/>
    <w:rsid w:val="003E4D7F"/>
    <w:rsid w:val="00445E6C"/>
    <w:rsid w:val="00480CE1"/>
    <w:rsid w:val="00491FC4"/>
    <w:rsid w:val="004A395E"/>
    <w:rsid w:val="004C05E2"/>
    <w:rsid w:val="004D038D"/>
    <w:rsid w:val="0053048E"/>
    <w:rsid w:val="005575B1"/>
    <w:rsid w:val="00584091"/>
    <w:rsid w:val="00590129"/>
    <w:rsid w:val="005A104D"/>
    <w:rsid w:val="005B1D72"/>
    <w:rsid w:val="005D0B86"/>
    <w:rsid w:val="005E15E5"/>
    <w:rsid w:val="005E6A49"/>
    <w:rsid w:val="0060119E"/>
    <w:rsid w:val="00635351"/>
    <w:rsid w:val="006708B6"/>
    <w:rsid w:val="00693945"/>
    <w:rsid w:val="007173B1"/>
    <w:rsid w:val="00733DA8"/>
    <w:rsid w:val="0074183B"/>
    <w:rsid w:val="00773E62"/>
    <w:rsid w:val="00775DE0"/>
    <w:rsid w:val="00784347"/>
    <w:rsid w:val="007B5284"/>
    <w:rsid w:val="007B6071"/>
    <w:rsid w:val="007C6199"/>
    <w:rsid w:val="007E09C7"/>
    <w:rsid w:val="0084598B"/>
    <w:rsid w:val="00863870"/>
    <w:rsid w:val="0087622C"/>
    <w:rsid w:val="008837AE"/>
    <w:rsid w:val="00894272"/>
    <w:rsid w:val="008E0863"/>
    <w:rsid w:val="008E45E7"/>
    <w:rsid w:val="00925E8A"/>
    <w:rsid w:val="00930550"/>
    <w:rsid w:val="009576F7"/>
    <w:rsid w:val="0098761C"/>
    <w:rsid w:val="009B68F5"/>
    <w:rsid w:val="009E1747"/>
    <w:rsid w:val="00A052B8"/>
    <w:rsid w:val="00A23A21"/>
    <w:rsid w:val="00A3149A"/>
    <w:rsid w:val="00A37D60"/>
    <w:rsid w:val="00A41A12"/>
    <w:rsid w:val="00AB0204"/>
    <w:rsid w:val="00AD24F4"/>
    <w:rsid w:val="00B20744"/>
    <w:rsid w:val="00B40DF2"/>
    <w:rsid w:val="00B548EC"/>
    <w:rsid w:val="00B617FD"/>
    <w:rsid w:val="00B62EC9"/>
    <w:rsid w:val="00B94AFE"/>
    <w:rsid w:val="00B9540E"/>
    <w:rsid w:val="00BC40F7"/>
    <w:rsid w:val="00BD53AB"/>
    <w:rsid w:val="00C03766"/>
    <w:rsid w:val="00C40251"/>
    <w:rsid w:val="00C4091B"/>
    <w:rsid w:val="00C45B03"/>
    <w:rsid w:val="00C640F3"/>
    <w:rsid w:val="00C71B43"/>
    <w:rsid w:val="00C942A1"/>
    <w:rsid w:val="00CA6C32"/>
    <w:rsid w:val="00CD69C0"/>
    <w:rsid w:val="00D22472"/>
    <w:rsid w:val="00D461C6"/>
    <w:rsid w:val="00D92723"/>
    <w:rsid w:val="00D94699"/>
    <w:rsid w:val="00DE6324"/>
    <w:rsid w:val="00DF254D"/>
    <w:rsid w:val="00E00D2F"/>
    <w:rsid w:val="00E276B8"/>
    <w:rsid w:val="00E4539F"/>
    <w:rsid w:val="00E70244"/>
    <w:rsid w:val="00E73B39"/>
    <w:rsid w:val="00E774C4"/>
    <w:rsid w:val="00E95BA5"/>
    <w:rsid w:val="00E965A4"/>
    <w:rsid w:val="00EA3661"/>
    <w:rsid w:val="00EC485D"/>
    <w:rsid w:val="00ED705E"/>
    <w:rsid w:val="00EE0D7B"/>
    <w:rsid w:val="00F15AFD"/>
    <w:rsid w:val="00F30C50"/>
    <w:rsid w:val="00F4222A"/>
    <w:rsid w:val="00F660BF"/>
    <w:rsid w:val="00FE7317"/>
    <w:rsid w:val="00FF3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699"/>
    <w:rPr>
      <w:lang w:val="en-AU" w:eastAsia="bg-BG"/>
    </w:rPr>
  </w:style>
  <w:style w:type="paragraph" w:styleId="Heading1">
    <w:name w:val="heading 1"/>
    <w:basedOn w:val="Normal"/>
    <w:next w:val="Normal"/>
    <w:qFormat/>
    <w:rsid w:val="00D94699"/>
    <w:pPr>
      <w:keepNext/>
      <w:jc w:val="center"/>
      <w:outlineLvl w:val="0"/>
    </w:pPr>
    <w:rPr>
      <w:rFonts w:ascii="Tahoma" w:hAnsi="Tahoma"/>
      <w:b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4699"/>
    <w:pPr>
      <w:jc w:val="center"/>
    </w:pPr>
    <w:rPr>
      <w:rFonts w:ascii="Tahoma" w:hAnsi="Tahoma"/>
      <w:b/>
      <w:sz w:val="24"/>
      <w:lang w:val="bg-BG"/>
    </w:rPr>
  </w:style>
  <w:style w:type="paragraph" w:styleId="BodyText">
    <w:name w:val="Body Text"/>
    <w:basedOn w:val="Normal"/>
    <w:rsid w:val="00D94699"/>
    <w:pPr>
      <w:jc w:val="both"/>
    </w:pPr>
    <w:rPr>
      <w:rFonts w:ascii="Tahoma" w:hAnsi="Tahoma"/>
      <w:sz w:val="22"/>
      <w:lang w:val="bg-BG"/>
    </w:rPr>
  </w:style>
  <w:style w:type="paragraph" w:styleId="BodyTextIndent">
    <w:name w:val="Body Text Indent"/>
    <w:basedOn w:val="Normal"/>
    <w:rsid w:val="00D94699"/>
    <w:pPr>
      <w:ind w:left="5040" w:firstLine="63"/>
      <w:jc w:val="both"/>
    </w:pPr>
    <w:rPr>
      <w:rFonts w:ascii="Tahoma" w:hAnsi="Tahoma"/>
      <w:sz w:val="22"/>
      <w:lang w:val="bg-BG"/>
    </w:rPr>
  </w:style>
  <w:style w:type="paragraph" w:styleId="BodyTextIndent2">
    <w:name w:val="Body Text Indent 2"/>
    <w:basedOn w:val="Normal"/>
    <w:rsid w:val="00D94699"/>
    <w:pPr>
      <w:spacing w:line="312" w:lineRule="auto"/>
      <w:ind w:firstLine="720"/>
      <w:jc w:val="both"/>
    </w:pPr>
    <w:rPr>
      <w:sz w:val="2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PREDIZVESTIE_3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PREDIZVESTIE_326.dot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 В Р О М А Р К Е Т – Б Р Д    О О Д</vt:lpstr>
    </vt:vector>
  </TitlesOfParts>
  <Company>Grizli777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 В Р О М А Р К Е Т – Б Р Д    О О Д</dc:title>
  <dc:creator>VMihailova</dc:creator>
  <cp:lastModifiedBy>Emo</cp:lastModifiedBy>
  <cp:revision>5</cp:revision>
  <cp:lastPrinted>2008-05-16T08:37:00Z</cp:lastPrinted>
  <dcterms:created xsi:type="dcterms:W3CDTF">2011-10-21T14:13:00Z</dcterms:created>
  <dcterms:modified xsi:type="dcterms:W3CDTF">2011-10-26T13:15:00Z</dcterms:modified>
</cp:coreProperties>
</file>