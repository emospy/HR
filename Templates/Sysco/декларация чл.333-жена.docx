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99" w:rsidRPr="009F1D7F" w:rsidRDefault="00D94699" w:rsidP="00D94699">
      <w:pPr>
        <w:rPr>
          <w:sz w:val="18"/>
          <w:lang w:val="bg-BG"/>
        </w:rPr>
      </w:pPr>
    </w:p>
    <w:p w:rsidR="00D94699" w:rsidRPr="009F1D7F" w:rsidRDefault="00D94699" w:rsidP="00D94699">
      <w:pPr>
        <w:rPr>
          <w:sz w:val="18"/>
          <w:lang w:val="bg-BG"/>
        </w:rPr>
      </w:pPr>
    </w:p>
    <w:p w:rsidR="00D94699" w:rsidRDefault="00D94699" w:rsidP="00D94699">
      <w:pPr>
        <w:rPr>
          <w:lang w:val="bg-BG"/>
        </w:rPr>
      </w:pPr>
    </w:p>
    <w:p w:rsidR="000E26B9" w:rsidRPr="00E70F52" w:rsidRDefault="000E26B9" w:rsidP="000E26B9">
      <w:pPr>
        <w:tabs>
          <w:tab w:val="left" w:pos="540"/>
        </w:tabs>
        <w:ind w:left="-360" w:right="-828"/>
        <w:jc w:val="center"/>
        <w:rPr>
          <w:rFonts w:ascii="Arial Narrow" w:hAnsi="Arial Narrow" w:cs="Arial"/>
          <w:b/>
          <w:sz w:val="32"/>
          <w:szCs w:val="32"/>
        </w:rPr>
      </w:pPr>
      <w:proofErr w:type="spellStart"/>
      <w:r w:rsidRPr="00E70F52">
        <w:rPr>
          <w:rFonts w:ascii="Arial Narrow" w:hAnsi="Arial Narrow" w:cs="Arial"/>
          <w:b/>
          <w:sz w:val="32"/>
          <w:szCs w:val="32"/>
        </w:rPr>
        <w:t>Декларация</w:t>
      </w:r>
      <w:proofErr w:type="spellEnd"/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  <w:lang w:val="en-US"/>
        </w:rPr>
      </w:pPr>
    </w:p>
    <w:p w:rsidR="000E26B9" w:rsidRPr="00E70F52" w:rsidRDefault="000E26B9" w:rsidP="000E26B9">
      <w:pPr>
        <w:pStyle w:val="firstline"/>
        <w:ind w:left="-360" w:right="-828"/>
        <w:jc w:val="both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 xml:space="preserve">Подписаната </w:t>
      </w:r>
      <w:r w:rsidR="009441CD">
        <w:rPr>
          <w:rFonts w:ascii="Arial Narrow" w:hAnsi="Arial Narrow" w:cs="Arial"/>
          <w:lang w:val="en-US"/>
        </w:rPr>
        <w:t>&lt;2&gt;</w:t>
      </w:r>
      <w:r w:rsidRPr="00E70F52">
        <w:rPr>
          <w:rFonts w:ascii="Arial Narrow" w:hAnsi="Arial Narrow" w:cs="Arial"/>
        </w:rPr>
        <w:t xml:space="preserve">, с ЕГН </w:t>
      </w:r>
      <w:r w:rsidR="009441CD">
        <w:rPr>
          <w:rFonts w:ascii="Arial Narrow" w:hAnsi="Arial Narrow" w:cs="Arial"/>
          <w:lang w:val="en-US"/>
        </w:rPr>
        <w:t>&lt;1&gt;</w:t>
      </w:r>
      <w:r w:rsidRPr="00E70F52">
        <w:rPr>
          <w:rFonts w:ascii="Arial Narrow" w:hAnsi="Arial Narrow" w:cs="Arial"/>
        </w:rPr>
        <w:t xml:space="preserve">, декларирам, че към момента на получаване на </w:t>
      </w:r>
      <w:r w:rsidRPr="00E70F52">
        <w:rPr>
          <w:rFonts w:ascii="Arial Narrow" w:hAnsi="Arial Narrow" w:cs="Arial"/>
          <w:color w:val="333399"/>
        </w:rPr>
        <w:t>заповед</w:t>
      </w:r>
      <w:r w:rsidR="004E1DB9" w:rsidRPr="00E70F52">
        <w:rPr>
          <w:rFonts w:ascii="Arial Narrow" w:hAnsi="Arial Narrow" w:cs="Arial"/>
          <w:color w:val="333399"/>
        </w:rPr>
        <w:t xml:space="preserve"> №</w:t>
      </w:r>
      <w:r w:rsidR="009441CD">
        <w:rPr>
          <w:rFonts w:ascii="Arial Narrow" w:hAnsi="Arial Narrow" w:cs="Arial"/>
          <w:color w:val="333399"/>
          <w:lang w:val="en-US"/>
        </w:rPr>
        <w:t xml:space="preserve"> &lt;131&gt;</w:t>
      </w:r>
      <w:r w:rsidRPr="00E70F52">
        <w:rPr>
          <w:rFonts w:ascii="Arial Narrow" w:hAnsi="Arial Narrow" w:cs="Arial"/>
          <w:color w:val="333399"/>
        </w:rPr>
        <w:t xml:space="preserve"> </w:t>
      </w:r>
      <w:bookmarkStart w:id="0" w:name="ACustOutorderNo"/>
      <w:bookmarkEnd w:id="0"/>
      <w:r w:rsidRPr="00E70F52">
        <w:rPr>
          <w:rFonts w:ascii="Arial Narrow" w:hAnsi="Arial Narrow" w:cs="Arial"/>
          <w:color w:val="333399"/>
          <w:lang w:val="en-US"/>
        </w:rPr>
        <w:t>/</w:t>
      </w:r>
      <w:bookmarkStart w:id="1" w:name="ACustOutorderDate"/>
      <w:bookmarkEnd w:id="1"/>
      <w:r w:rsidRPr="00E70F52">
        <w:rPr>
          <w:rFonts w:ascii="Arial Narrow" w:hAnsi="Arial Narrow" w:cs="Arial"/>
        </w:rPr>
        <w:t xml:space="preserve"> </w:t>
      </w:r>
      <w:r w:rsidR="009441CD">
        <w:rPr>
          <w:rFonts w:ascii="Arial Narrow" w:hAnsi="Arial Narrow" w:cs="Arial"/>
          <w:lang w:val="en-US"/>
        </w:rPr>
        <w:t xml:space="preserve">&lt;132&gt; </w:t>
      </w:r>
      <w:r w:rsidRPr="00E70F52">
        <w:rPr>
          <w:rFonts w:ascii="Arial Narrow" w:hAnsi="Arial Narrow" w:cs="Arial"/>
        </w:rPr>
        <w:t>за прекратяване на трудовото ми правоотношение с</w:t>
      </w:r>
      <w:r w:rsidRPr="00E70F52">
        <w:rPr>
          <w:rFonts w:ascii="Arial Narrow" w:hAnsi="Arial Narrow" w:cs="Arial"/>
          <w:color w:val="333399"/>
          <w:lang w:val="en-US"/>
        </w:rPr>
        <w:t xml:space="preserve"> </w:t>
      </w:r>
      <w:bookmarkStart w:id="2" w:name="AFirmName"/>
      <w:bookmarkEnd w:id="2"/>
      <w:r w:rsidRPr="00E70F52">
        <w:rPr>
          <w:rFonts w:ascii="Arial Narrow" w:hAnsi="Arial Narrow" w:cs="Arial"/>
          <w:color w:val="333399"/>
        </w:rPr>
        <w:t>: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1. не съм майка на дете до 3-годишна възраст;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2. не съм трудоустроена;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3. не съм боледуваща от болест, определена в НАРЕДБА № 5 от 20.02.1987 г. на министъра на здравеопазването, в т.ч. не боледувам от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 xml:space="preserve">исхемична болест на сърцето; 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 xml:space="preserve">активна форма на туберкулоза; 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>онкологично заболяване;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 xml:space="preserve">професионално заболяване; 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 xml:space="preserve">психично заболяване; </w:t>
      </w:r>
    </w:p>
    <w:p w:rsidR="000E26B9" w:rsidRPr="00E70F52" w:rsidRDefault="000E26B9" w:rsidP="000E26B9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E70F52">
        <w:rPr>
          <w:rFonts w:ascii="Arial Narrow" w:hAnsi="Arial Narrow" w:cs="Arial"/>
          <w:sz w:val="22"/>
          <w:szCs w:val="22"/>
        </w:rPr>
        <w:t>захарна болест.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4. не съм започнала ползуването на разрешен отпуск;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5. не съм представител на работниците и служителите по реда на чл. 7, ал. 2 и чл. 7а КТ;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6. не съм член на специален орган за преговори, на европейски работнически съвет или на представителен орган в европейско търговско или кооперативно дружество;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7. не съм член на синдикално ръководство в предприятието, на териториален, отраслов или национален ръководен изборен синдикален орган, нито през периода 6 месеца преди настоящата дата;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8. не съм бременна.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 xml:space="preserve">9. не съм в напреднал етап на лечение ин-витро, </w:t>
      </w:r>
    </w:p>
    <w:p w:rsidR="000E26B9" w:rsidRPr="00E70F52" w:rsidRDefault="000E26B9" w:rsidP="000E26B9">
      <w:pPr>
        <w:pStyle w:val="firstline"/>
        <w:ind w:left="-360" w:right="-828"/>
        <w:rPr>
          <w:rFonts w:ascii="Arial Narrow" w:hAnsi="Arial Narrow" w:cs="Arial"/>
        </w:rPr>
      </w:pPr>
      <w:r w:rsidRPr="00E70F52">
        <w:rPr>
          <w:rFonts w:ascii="Arial Narrow" w:hAnsi="Arial Narrow" w:cs="Arial"/>
        </w:rPr>
        <w:t>10. не ползвам отпуск по чл. 163 от КТ.</w:t>
      </w:r>
    </w:p>
    <w:p w:rsidR="000E26B9" w:rsidRPr="00E70F52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E70F52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E70F52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E70F52" w:rsidRDefault="000E26B9" w:rsidP="000E26B9">
      <w:pPr>
        <w:pStyle w:val="firstline"/>
        <w:ind w:right="-828"/>
        <w:rPr>
          <w:rFonts w:ascii="Arial Narrow" w:hAnsi="Arial Narrow" w:cs="Arial"/>
          <w:lang w:val="en-US"/>
        </w:rPr>
      </w:pPr>
      <w:r w:rsidRPr="00E70F52">
        <w:rPr>
          <w:rFonts w:ascii="Arial Narrow" w:hAnsi="Arial Narrow" w:cs="Arial"/>
        </w:rPr>
        <w:t>Дата:</w:t>
      </w:r>
      <w:r w:rsidRPr="00E70F52">
        <w:rPr>
          <w:rFonts w:ascii="Arial Narrow" w:hAnsi="Arial Narrow" w:cs="Arial"/>
          <w:lang w:val="en-US"/>
        </w:rPr>
        <w:t xml:space="preserve"> </w:t>
      </w:r>
      <w:bookmarkStart w:id="3" w:name="BCustOutorderDate"/>
      <w:bookmarkEnd w:id="3"/>
      <w:r w:rsidRPr="00E70F52">
        <w:rPr>
          <w:rFonts w:ascii="Arial Narrow" w:hAnsi="Arial Narrow" w:cs="Arial"/>
          <w:lang w:val="en-US"/>
        </w:rPr>
        <w:t xml:space="preserve"> </w:t>
      </w:r>
      <w:r w:rsidR="00E70F52">
        <w:rPr>
          <w:rFonts w:ascii="Arial Narrow" w:hAnsi="Arial Narrow" w:cs="Arial"/>
        </w:rPr>
        <w:t>...............</w:t>
      </w:r>
      <w:r w:rsidRPr="00E70F52">
        <w:rPr>
          <w:rFonts w:ascii="Arial Narrow" w:hAnsi="Arial Narrow" w:cs="Arial"/>
          <w:lang w:val="en-US"/>
        </w:rPr>
        <w:t xml:space="preserve">                                                              </w:t>
      </w:r>
      <w:r w:rsidRPr="00E70F52">
        <w:rPr>
          <w:rFonts w:ascii="Arial Narrow" w:hAnsi="Arial Narrow" w:cs="Arial"/>
        </w:rPr>
        <w:t>Декларатор: ..................</w:t>
      </w:r>
    </w:p>
    <w:p w:rsidR="000E26B9" w:rsidRPr="00E70F52" w:rsidRDefault="000E26B9" w:rsidP="000E26B9">
      <w:pPr>
        <w:pStyle w:val="firstline"/>
        <w:ind w:right="-828"/>
        <w:rPr>
          <w:rFonts w:ascii="Arial Narrow" w:hAnsi="Arial Narrow" w:cs="Arial"/>
          <w:lang w:val="en-US"/>
        </w:rPr>
      </w:pPr>
    </w:p>
    <w:p w:rsidR="000E26B9" w:rsidRPr="00E70F52" w:rsidRDefault="000E26B9" w:rsidP="000E26B9">
      <w:pPr>
        <w:rPr>
          <w:rFonts w:ascii="Arial Narrow" w:hAnsi="Arial Narrow"/>
        </w:rPr>
      </w:pPr>
    </w:p>
    <w:p w:rsidR="00D94699" w:rsidRPr="00E70F52" w:rsidRDefault="00D94699" w:rsidP="00D94699">
      <w:pPr>
        <w:rPr>
          <w:rFonts w:ascii="Arial Narrow" w:hAnsi="Arial Narrow"/>
        </w:rPr>
      </w:pPr>
    </w:p>
    <w:p w:rsidR="00E70F52" w:rsidRPr="00E70F52" w:rsidRDefault="00E70F52">
      <w:pPr>
        <w:rPr>
          <w:rFonts w:ascii="Arial Narrow" w:hAnsi="Arial Narrow"/>
        </w:rPr>
      </w:pPr>
    </w:p>
    <w:sectPr w:rsidR="00E70F52" w:rsidRPr="00E70F52">
      <w:pgSz w:w="11906" w:h="16838"/>
      <w:pgMar w:top="567" w:right="1800" w:bottom="426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72AC6"/>
    <w:multiLevelType w:val="hybridMultilevel"/>
    <w:tmpl w:val="4A5C258E"/>
    <w:lvl w:ilvl="0" w:tplc="88C8023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E70F52"/>
    <w:rsid w:val="00013863"/>
    <w:rsid w:val="00055CBF"/>
    <w:rsid w:val="00067D01"/>
    <w:rsid w:val="00085318"/>
    <w:rsid w:val="0009079A"/>
    <w:rsid w:val="000D71A2"/>
    <w:rsid w:val="000E26B9"/>
    <w:rsid w:val="000F5093"/>
    <w:rsid w:val="000F7F90"/>
    <w:rsid w:val="00155D13"/>
    <w:rsid w:val="001A185A"/>
    <w:rsid w:val="00201623"/>
    <w:rsid w:val="00211525"/>
    <w:rsid w:val="00222584"/>
    <w:rsid w:val="00263182"/>
    <w:rsid w:val="00267FEC"/>
    <w:rsid w:val="002C314C"/>
    <w:rsid w:val="00307DCB"/>
    <w:rsid w:val="003548DA"/>
    <w:rsid w:val="003A6EB5"/>
    <w:rsid w:val="003D70C1"/>
    <w:rsid w:val="003E4D7F"/>
    <w:rsid w:val="00491FC4"/>
    <w:rsid w:val="004E1DB9"/>
    <w:rsid w:val="004E5A35"/>
    <w:rsid w:val="004E5BAE"/>
    <w:rsid w:val="004F728A"/>
    <w:rsid w:val="00525280"/>
    <w:rsid w:val="0053118E"/>
    <w:rsid w:val="00547763"/>
    <w:rsid w:val="005575B1"/>
    <w:rsid w:val="00584091"/>
    <w:rsid w:val="005E6A49"/>
    <w:rsid w:val="0060119E"/>
    <w:rsid w:val="00635351"/>
    <w:rsid w:val="00693945"/>
    <w:rsid w:val="006F3A2C"/>
    <w:rsid w:val="007173B1"/>
    <w:rsid w:val="0076011A"/>
    <w:rsid w:val="00773E62"/>
    <w:rsid w:val="00784347"/>
    <w:rsid w:val="00787D70"/>
    <w:rsid w:val="007B5284"/>
    <w:rsid w:val="007E09C7"/>
    <w:rsid w:val="00863870"/>
    <w:rsid w:val="008837AE"/>
    <w:rsid w:val="00925E8A"/>
    <w:rsid w:val="009441CD"/>
    <w:rsid w:val="009B68F5"/>
    <w:rsid w:val="009E1747"/>
    <w:rsid w:val="00A23A21"/>
    <w:rsid w:val="00A3149A"/>
    <w:rsid w:val="00A50774"/>
    <w:rsid w:val="00A85AA6"/>
    <w:rsid w:val="00AB0204"/>
    <w:rsid w:val="00AC6A7C"/>
    <w:rsid w:val="00AD24F4"/>
    <w:rsid w:val="00B40DF2"/>
    <w:rsid w:val="00B62EC9"/>
    <w:rsid w:val="00B91875"/>
    <w:rsid w:val="00BB0D75"/>
    <w:rsid w:val="00C40251"/>
    <w:rsid w:val="00C4091B"/>
    <w:rsid w:val="00C45B03"/>
    <w:rsid w:val="00C640F3"/>
    <w:rsid w:val="00C942A1"/>
    <w:rsid w:val="00CD69C0"/>
    <w:rsid w:val="00D22472"/>
    <w:rsid w:val="00D43842"/>
    <w:rsid w:val="00D51E06"/>
    <w:rsid w:val="00D83224"/>
    <w:rsid w:val="00D92723"/>
    <w:rsid w:val="00D94699"/>
    <w:rsid w:val="00DD05D9"/>
    <w:rsid w:val="00E17F61"/>
    <w:rsid w:val="00E70244"/>
    <w:rsid w:val="00E70F52"/>
    <w:rsid w:val="00E73B39"/>
    <w:rsid w:val="00E7608F"/>
    <w:rsid w:val="00EC485D"/>
    <w:rsid w:val="00F4222A"/>
    <w:rsid w:val="00F660BF"/>
    <w:rsid w:val="00F7622E"/>
    <w:rsid w:val="00F86697"/>
    <w:rsid w:val="00F87095"/>
    <w:rsid w:val="00F9413B"/>
    <w:rsid w:val="00F96FC0"/>
    <w:rsid w:val="00FF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699"/>
    <w:rPr>
      <w:lang w:val="en-AU" w:eastAsia="bg-BG"/>
    </w:rPr>
  </w:style>
  <w:style w:type="paragraph" w:styleId="Heading1">
    <w:name w:val="heading 1"/>
    <w:basedOn w:val="Normal"/>
    <w:next w:val="Normal"/>
    <w:qFormat/>
    <w:rsid w:val="00D94699"/>
    <w:pPr>
      <w:keepNext/>
      <w:jc w:val="center"/>
      <w:outlineLvl w:val="0"/>
    </w:pPr>
    <w:rPr>
      <w:rFonts w:ascii="Tahoma" w:hAnsi="Tahoma"/>
      <w:b/>
      <w:sz w:val="28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94699"/>
    <w:pPr>
      <w:jc w:val="center"/>
    </w:pPr>
    <w:rPr>
      <w:rFonts w:ascii="Tahoma" w:hAnsi="Tahoma"/>
      <w:b/>
      <w:sz w:val="24"/>
      <w:lang w:val="bg-BG"/>
    </w:rPr>
  </w:style>
  <w:style w:type="paragraph" w:styleId="BodyText">
    <w:name w:val="Body Text"/>
    <w:basedOn w:val="Normal"/>
    <w:rsid w:val="00D94699"/>
    <w:pPr>
      <w:jc w:val="both"/>
    </w:pPr>
    <w:rPr>
      <w:rFonts w:ascii="Tahoma" w:hAnsi="Tahoma"/>
      <w:sz w:val="22"/>
      <w:lang w:val="bg-BG"/>
    </w:rPr>
  </w:style>
  <w:style w:type="paragraph" w:styleId="BodyTextIndent">
    <w:name w:val="Body Text Indent"/>
    <w:basedOn w:val="Normal"/>
    <w:rsid w:val="00D94699"/>
    <w:pPr>
      <w:ind w:left="5040" w:firstLine="63"/>
      <w:jc w:val="both"/>
    </w:pPr>
    <w:rPr>
      <w:rFonts w:ascii="Tahoma" w:hAnsi="Tahoma"/>
      <w:sz w:val="22"/>
      <w:lang w:val="bg-BG"/>
    </w:rPr>
  </w:style>
  <w:style w:type="paragraph" w:styleId="BodyTextIndent2">
    <w:name w:val="Body Text Indent 2"/>
    <w:basedOn w:val="Normal"/>
    <w:rsid w:val="00D94699"/>
    <w:pPr>
      <w:spacing w:line="312" w:lineRule="auto"/>
      <w:ind w:firstLine="720"/>
      <w:jc w:val="both"/>
    </w:pPr>
    <w:rPr>
      <w:sz w:val="22"/>
      <w:lang w:val="bg-BG"/>
    </w:rPr>
  </w:style>
  <w:style w:type="paragraph" w:customStyle="1" w:styleId="firstline">
    <w:name w:val="firstline"/>
    <w:basedOn w:val="Normal"/>
    <w:rsid w:val="000E26B9"/>
    <w:pPr>
      <w:spacing w:before="100" w:beforeAutospacing="1" w:after="100" w:afterAutospacing="1"/>
    </w:pPr>
    <w:rPr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&#1076;&#1077;&#1082;&#1083;&#1072;&#1088;&#1072;&#1094;&#1080;&#1103;%20333-&#1078;&#1077;&#1085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декларация 333-жена.dot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 В Р О М А Р К Е Т – Б Р Д    О О Д</vt:lpstr>
    </vt:vector>
  </TitlesOfParts>
  <Company>Grizli777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 В Р О М А Р К Е Т – Б Р Д    О О Д</dc:title>
  <dc:creator>VMihailova</dc:creator>
  <cp:lastModifiedBy>Emo</cp:lastModifiedBy>
  <cp:revision>2</cp:revision>
  <cp:lastPrinted>2008-08-06T07:26:00Z</cp:lastPrinted>
  <dcterms:created xsi:type="dcterms:W3CDTF">2011-10-21T08:08:00Z</dcterms:created>
  <dcterms:modified xsi:type="dcterms:W3CDTF">2011-10-21T08:08:00Z</dcterms:modified>
</cp:coreProperties>
</file>